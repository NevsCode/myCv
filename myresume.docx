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43" w:type="pct"/>
        <w:tblInd w:w="-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70"/>
        <w:gridCol w:w="6732"/>
      </w:tblGrid>
      <w:tr w:rsidR="002C2CDD" w:rsidRPr="00906BEE" w14:paraId="3D24242E" w14:textId="77777777" w:rsidTr="00010F88">
        <w:tc>
          <w:tcPr>
            <w:tcW w:w="3870" w:type="dxa"/>
            <w:tcMar>
              <w:top w:w="504" w:type="dxa"/>
              <w:right w:w="720" w:type="dxa"/>
            </w:tcMar>
          </w:tcPr>
          <w:p w14:paraId="29F44797" w14:textId="3CB9385C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6AF7C295" wp14:editId="3DF0C364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03A81C9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227A5">
              <w:t>NM</w:t>
            </w:r>
          </w:p>
          <w:p w14:paraId="1B6B45C6" w14:textId="77777777" w:rsidR="00A50939" w:rsidRPr="00906BEE" w:rsidRDefault="00000000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81AF751C64B847BB9ED9EEDA3042A7F8"/>
                </w:placeholder>
                <w:temporary/>
                <w:showingPlcHdr/>
                <w15:appearance w15:val="hidden"/>
              </w:sdtPr>
              <w:sdtContent>
                <w:r w:rsidR="00E12C60" w:rsidRPr="00906BEE">
                  <w:t>Objective</w:t>
                </w:r>
              </w:sdtContent>
            </w:sdt>
          </w:p>
          <w:p w14:paraId="6FAAE26A" w14:textId="07E0230E" w:rsidR="00010F88" w:rsidRDefault="00C227A5" w:rsidP="00C227A5">
            <w:r>
              <w:t xml:space="preserve">Address: </w:t>
            </w:r>
            <w:r w:rsidR="00010F88">
              <w:t>159 King Edward Street</w:t>
            </w:r>
          </w:p>
          <w:p w14:paraId="3CAD8A75" w14:textId="4241DA14" w:rsidR="00010F88" w:rsidRDefault="00010F88" w:rsidP="00C227A5">
            <w:r>
              <w:t xml:space="preserve">Parow </w:t>
            </w:r>
          </w:p>
          <w:p w14:paraId="7357FE37" w14:textId="2ED8A454" w:rsidR="00010F88" w:rsidRDefault="00010F88" w:rsidP="00C227A5">
            <w:r>
              <w:t xml:space="preserve">Cape town </w:t>
            </w:r>
          </w:p>
          <w:p w14:paraId="77971985" w14:textId="48C2AE70" w:rsidR="002C2CDD" w:rsidRDefault="00010F88" w:rsidP="00C227A5">
            <w:r>
              <w:t xml:space="preserve"> </w:t>
            </w:r>
          </w:p>
          <w:p w14:paraId="6CCF6EE6" w14:textId="6CDE5C72" w:rsidR="00C227A5" w:rsidRDefault="00C227A5" w:rsidP="00C227A5"/>
          <w:p w14:paraId="298D7B06" w14:textId="3DAFA30A" w:rsidR="00C227A5" w:rsidRDefault="00C227A5" w:rsidP="00C227A5">
            <w:r>
              <w:t xml:space="preserve">Email: </w:t>
            </w:r>
            <w:hyperlink r:id="rId7" w:history="1">
              <w:r w:rsidRPr="00010F88">
                <w:rPr>
                  <w:rStyle w:val="Hyperlink"/>
                  <w:sz w:val="20"/>
                  <w:szCs w:val="20"/>
                </w:rPr>
                <w:t>nevillempiananevs@gmail.com</w:t>
              </w:r>
            </w:hyperlink>
          </w:p>
          <w:p w14:paraId="414D4493" w14:textId="77777777" w:rsidR="00C227A5" w:rsidRDefault="00C227A5" w:rsidP="00C227A5">
            <w:r>
              <w:t>Phone: (081) 760-6872</w:t>
            </w:r>
          </w:p>
          <w:p w14:paraId="51114E9B" w14:textId="24FDA2A5" w:rsidR="00111966" w:rsidRDefault="00C227A5" w:rsidP="00111966">
            <w:pPr>
              <w:pStyle w:val="Heading4"/>
            </w:pPr>
            <w:r>
              <w:t>Website:</w:t>
            </w:r>
            <w:r w:rsidR="00111966">
              <w:t xml:space="preserve"> </w:t>
            </w:r>
          </w:p>
          <w:p w14:paraId="35731C48" w14:textId="08BD70A5" w:rsidR="00C227A5" w:rsidRDefault="00C227A5" w:rsidP="00C227A5">
            <w:r>
              <w:t xml:space="preserve">LinkedIn:  </w:t>
            </w:r>
          </w:p>
          <w:p w14:paraId="66973252" w14:textId="3057FE50" w:rsidR="008618A8" w:rsidRPr="00906BEE" w:rsidRDefault="008618A8" w:rsidP="00C227A5">
            <w:r>
              <w:t xml:space="preserve">GitHub: </w:t>
            </w:r>
          </w:p>
          <w:p w14:paraId="7ABAF86D" w14:textId="77777777" w:rsidR="002C2CDD" w:rsidRPr="00906BEE" w:rsidRDefault="00000000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18B7E116E2AA47BCB60898487D97A527"/>
                </w:placeholder>
                <w:temporary/>
                <w:showingPlcHdr/>
                <w15:appearance w15:val="hidden"/>
              </w:sdtPr>
              <w:sdtContent>
                <w:r w:rsidR="002C2CDD" w:rsidRPr="00906BEE">
                  <w:t>Skills</w:t>
                </w:r>
              </w:sdtContent>
            </w:sdt>
          </w:p>
          <w:p w14:paraId="16B4FEC1" w14:textId="77777777" w:rsidR="00741125" w:rsidRDefault="00010F88" w:rsidP="00010F88">
            <w:pPr>
              <w:pStyle w:val="ListParagraph"/>
              <w:numPr>
                <w:ilvl w:val="0"/>
                <w:numId w:val="11"/>
              </w:numPr>
            </w:pPr>
            <w:r>
              <w:t xml:space="preserve">Java </w:t>
            </w:r>
          </w:p>
          <w:p w14:paraId="4795FA18" w14:textId="68377FA7" w:rsidR="00010F88" w:rsidRDefault="00010F88" w:rsidP="00010F88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34291E68" w14:textId="01E255F0" w:rsidR="00E30AC0" w:rsidRDefault="00E30AC0" w:rsidP="00010F88">
            <w:pPr>
              <w:pStyle w:val="ListParagraph"/>
              <w:numPr>
                <w:ilvl w:val="0"/>
                <w:numId w:val="11"/>
              </w:numPr>
            </w:pPr>
            <w:r>
              <w:t>C</w:t>
            </w:r>
          </w:p>
          <w:p w14:paraId="000C5797" w14:textId="4164234E" w:rsidR="00010F88" w:rsidRDefault="00010F88" w:rsidP="00010F88">
            <w:pPr>
              <w:pStyle w:val="ListParagraph"/>
              <w:numPr>
                <w:ilvl w:val="0"/>
                <w:numId w:val="11"/>
              </w:numPr>
            </w:pPr>
            <w:r>
              <w:t>Html</w:t>
            </w:r>
          </w:p>
          <w:p w14:paraId="23A563B5" w14:textId="728B4ACF" w:rsidR="00010F88" w:rsidRDefault="0032180A" w:rsidP="00010F88">
            <w:pPr>
              <w:pStyle w:val="ListParagraph"/>
              <w:numPr>
                <w:ilvl w:val="0"/>
                <w:numId w:val="11"/>
              </w:numPr>
            </w:pPr>
            <w:r>
              <w:t>CSS</w:t>
            </w:r>
          </w:p>
          <w:p w14:paraId="23D5B78F" w14:textId="7B8770CF" w:rsidR="00010F88" w:rsidRDefault="00E30AC0" w:rsidP="00010F88">
            <w:pPr>
              <w:pStyle w:val="ListParagraph"/>
              <w:numPr>
                <w:ilvl w:val="0"/>
                <w:numId w:val="11"/>
              </w:numPr>
            </w:pPr>
            <w:r>
              <w:t>Php</w:t>
            </w:r>
          </w:p>
          <w:p w14:paraId="3F305F01" w14:textId="03E3922B" w:rsidR="00E30AC0" w:rsidRDefault="0032180A" w:rsidP="00010F88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  <w:r w:rsidR="00E30AC0">
              <w:t xml:space="preserve"> </w:t>
            </w:r>
          </w:p>
          <w:p w14:paraId="66EC77B1" w14:textId="63077F4C" w:rsidR="00E30AC0" w:rsidRDefault="00E30AC0" w:rsidP="00010F88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0D126B4E" w14:textId="77777777" w:rsidR="00E30AC0" w:rsidRDefault="00E30AC0" w:rsidP="00010F88">
            <w:pPr>
              <w:pStyle w:val="ListParagraph"/>
              <w:numPr>
                <w:ilvl w:val="0"/>
                <w:numId w:val="11"/>
              </w:numPr>
            </w:pPr>
            <w:r>
              <w:t>Ubuntu software</w:t>
            </w:r>
          </w:p>
          <w:p w14:paraId="17636CBB" w14:textId="4EF8C47A" w:rsidR="00E30AC0" w:rsidRDefault="00E30AC0" w:rsidP="00E30AC0">
            <w:pPr>
              <w:pStyle w:val="ListParagraph"/>
            </w:pPr>
          </w:p>
          <w:p w14:paraId="71D96A33" w14:textId="446BD698" w:rsidR="00E30AC0" w:rsidRPr="00906BEE" w:rsidRDefault="00E30AC0" w:rsidP="006D03D5">
            <w:pPr>
              <w:ind w:left="360"/>
            </w:pPr>
            <w:r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5925C8A2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3CCC296D" w14:textId="18D15625" w:rsidR="00C612DA" w:rsidRPr="00906BEE" w:rsidRDefault="00000000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8E22D2E17FFA42F99A49082651F2796B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Content>
                      <w:r w:rsidR="00C227A5">
                        <w:t>nEVILLE KALONJI MPIANA</w:t>
                      </w:r>
                    </w:sdtContent>
                  </w:sdt>
                </w:p>
                <w:p w14:paraId="7F5E2105" w14:textId="163BD5BA" w:rsidR="00906BEE" w:rsidRPr="00906BEE" w:rsidRDefault="00000000" w:rsidP="00C227A5">
                  <w:pPr>
                    <w:pStyle w:val="Heading2"/>
                    <w:jc w:val="center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6CCCB9E9BEB640688B0E6C8944568ECD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Content>
                      <w:r w:rsidR="00C227A5">
                        <w:t>SOFTWARE DEVELOPER</w:t>
                      </w:r>
                    </w:sdtContent>
                  </w:sdt>
                </w:p>
              </w:tc>
            </w:tr>
          </w:tbl>
          <w:p w14:paraId="198EC698" w14:textId="18BCB111" w:rsidR="002C2CDD" w:rsidRPr="00906BEE" w:rsidRDefault="00C227A5" w:rsidP="007569C1">
            <w:pPr>
              <w:pStyle w:val="Heading3"/>
            </w:pPr>
            <w:r>
              <w:t>about</w:t>
            </w:r>
            <w:r w:rsidRPr="00C227A5">
              <w:rPr>
                <w:color w:val="4472C4" w:themeColor="accent5"/>
              </w:rPr>
              <w:t>Me</w:t>
            </w:r>
          </w:p>
          <w:p w14:paraId="3DADCFDF" w14:textId="079646BF" w:rsidR="002C2CDD" w:rsidRPr="00906BEE" w:rsidRDefault="00010F88" w:rsidP="007569C1">
            <w:r>
              <w:t xml:space="preserve">I am Software Developer a good learner, a second-year student, and </w:t>
            </w:r>
            <w:r w:rsidR="0032180A">
              <w:t xml:space="preserve">an </w:t>
            </w:r>
            <w:r>
              <w:t xml:space="preserve">Alx student I enjoin learning new things and I enjoin facing challenge and solving it. </w:t>
            </w:r>
            <w:r w:rsidRPr="007F63D1">
              <w:t>I am learning to become a software developer and</w:t>
            </w:r>
            <w:r>
              <w:t xml:space="preserve"> want to learn more.</w:t>
            </w:r>
          </w:p>
          <w:p w14:paraId="048C3168" w14:textId="480A8F3F" w:rsidR="002C2CDD" w:rsidRPr="00906BEE" w:rsidRDefault="00000000" w:rsidP="00C227A5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0EF5D2BE07A34548ADFE05D4CEF4B048"/>
                </w:placeholder>
                <w:temporary/>
                <w:showingPlcHdr/>
                <w15:appearance w15:val="hidden"/>
              </w:sdtPr>
              <w:sdtContent>
                <w:r w:rsidR="00C227A5" w:rsidRPr="00906BEE">
                  <w:t>Experience</w:t>
                </w:r>
              </w:sdtContent>
            </w:sdt>
          </w:p>
          <w:p w14:paraId="3D15BC9C" w14:textId="4C6B36D0" w:rsidR="0032180A" w:rsidRDefault="0032180A" w:rsidP="007569C1">
            <w:r>
              <w:t>Static Personal website with HTML, CSS, and JavaScript. with more of my work and personal information.</w:t>
            </w:r>
          </w:p>
          <w:p w14:paraId="4822B66F" w14:textId="187AEC68" w:rsidR="0032180A" w:rsidRPr="00906BEE" w:rsidRDefault="0032180A" w:rsidP="007569C1">
            <w:hyperlink r:id="rId8" w:history="1">
              <w:r w:rsidRPr="0052102B">
                <w:rPr>
                  <w:rStyle w:val="Hyperlink"/>
                </w:rPr>
                <w:t>https://github.com/NevsCode/personalwebsite.git</w:t>
              </w:r>
            </w:hyperlink>
            <w:r>
              <w:t xml:space="preserve"> </w:t>
            </w:r>
          </w:p>
          <w:p w14:paraId="4730C222" w14:textId="141E6772" w:rsidR="002C2CDD" w:rsidRPr="00906BEE" w:rsidRDefault="00000000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7825F1FE18C44BBAA5723DBA0CF06D6D"/>
                </w:placeholder>
                <w:temporary/>
                <w:showingPlcHdr/>
                <w15:appearance w15:val="hidden"/>
              </w:sdtPr>
              <w:sdtContent>
                <w:r w:rsidR="00C227A5" w:rsidRPr="00906BEE">
                  <w:t>Education</w:t>
                </w:r>
              </w:sdtContent>
            </w:sdt>
          </w:p>
          <w:p w14:paraId="0539D99C" w14:textId="38ED7565" w:rsidR="00763435" w:rsidRDefault="00C227A5" w:rsidP="00741125">
            <w:r>
              <w:t xml:space="preserve">Rosebank </w:t>
            </w:r>
            <w:r w:rsidR="00763435">
              <w:t>C</w:t>
            </w:r>
            <w:r>
              <w:t xml:space="preserve">ollege </w:t>
            </w:r>
            <w:r w:rsidR="00763435">
              <w:t xml:space="preserve">   Software Development   </w:t>
            </w:r>
            <w:r w:rsidR="008618A8">
              <w:t xml:space="preserve"> </w:t>
            </w:r>
            <w:r w:rsidR="00763435">
              <w:t xml:space="preserve">Applications </w:t>
            </w:r>
          </w:p>
          <w:p w14:paraId="34946CF1" w14:textId="0BB910AA" w:rsidR="00741125" w:rsidRPr="00906BEE" w:rsidRDefault="00763435" w:rsidP="00741125">
            <w:r>
              <w:t xml:space="preserve">Alx </w:t>
            </w:r>
            <w:r w:rsidR="0057190E">
              <w:t>S</w:t>
            </w:r>
            <w:r>
              <w:t xml:space="preserve">tudent                 Software </w:t>
            </w:r>
            <w:r w:rsidR="008618A8">
              <w:t xml:space="preserve">                             </w:t>
            </w:r>
            <w:r w:rsidR="008618A8">
              <w:t>Web Applications</w:t>
            </w:r>
          </w:p>
        </w:tc>
      </w:tr>
      <w:tr w:rsidR="00763435" w:rsidRPr="00906BEE" w14:paraId="50B1BA35" w14:textId="77777777" w:rsidTr="00010F88">
        <w:tc>
          <w:tcPr>
            <w:tcW w:w="3870" w:type="dxa"/>
            <w:tcMar>
              <w:top w:w="504" w:type="dxa"/>
              <w:right w:w="720" w:type="dxa"/>
            </w:tcMar>
          </w:tcPr>
          <w:p w14:paraId="6304F82D" w14:textId="77777777" w:rsidR="00763435" w:rsidRPr="00906BEE" w:rsidRDefault="00763435" w:rsidP="006D03D5">
            <w:pPr>
              <w:pStyle w:val="Initials"/>
              <w:ind w:left="0"/>
              <w:jc w:val="left"/>
              <w:rPr>
                <w:noProof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14:paraId="40087A33" w14:textId="77777777" w:rsidR="00763435" w:rsidRDefault="00763435" w:rsidP="00C612DA">
            <w:pPr>
              <w:pStyle w:val="Heading1"/>
            </w:pPr>
          </w:p>
          <w:p w14:paraId="0B33F53D" w14:textId="77777777" w:rsidR="006D03D5" w:rsidRPr="006D03D5" w:rsidRDefault="006D03D5" w:rsidP="006D03D5"/>
          <w:p w14:paraId="21BF017E" w14:textId="77777777" w:rsidR="006D03D5" w:rsidRPr="006D03D5" w:rsidRDefault="006D03D5" w:rsidP="006D03D5"/>
          <w:p w14:paraId="6BF71E28" w14:textId="77777777" w:rsidR="006D03D5" w:rsidRPr="006D03D5" w:rsidRDefault="006D03D5" w:rsidP="006D03D5"/>
          <w:p w14:paraId="561BC9A7" w14:textId="77777777" w:rsidR="006D03D5" w:rsidRPr="006D03D5" w:rsidRDefault="006D03D5" w:rsidP="006D03D5"/>
          <w:p w14:paraId="2F6C5CFA" w14:textId="77777777" w:rsidR="006D03D5" w:rsidRDefault="006D03D5" w:rsidP="006D03D5">
            <w:pPr>
              <w:ind w:firstLine="720"/>
              <w:rPr>
                <w:rFonts w:asciiTheme="majorHAnsi" w:eastAsiaTheme="majorEastAsia" w:hAnsiTheme="majorHAnsi" w:cstheme="majorBidi"/>
                <w:caps/>
                <w:color w:val="000000" w:themeColor="text1"/>
                <w:sz w:val="50"/>
                <w:szCs w:val="32"/>
              </w:rPr>
            </w:pPr>
          </w:p>
          <w:p w14:paraId="50B1D128" w14:textId="0313F360" w:rsidR="006D03D5" w:rsidRPr="006D03D5" w:rsidRDefault="006D03D5" w:rsidP="006D03D5"/>
        </w:tc>
      </w:tr>
    </w:tbl>
    <w:p w14:paraId="2E8CCF41" w14:textId="77777777" w:rsidR="00C62C50" w:rsidRDefault="00C62C50" w:rsidP="00E22E87">
      <w:pPr>
        <w:pStyle w:val="NoSpacing"/>
      </w:pPr>
    </w:p>
    <w:sectPr w:rsidR="00C62C50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AEA82" w14:textId="77777777" w:rsidR="0082308D" w:rsidRDefault="0082308D" w:rsidP="00713050">
      <w:pPr>
        <w:spacing w:line="240" w:lineRule="auto"/>
      </w:pPr>
      <w:r>
        <w:separator/>
      </w:r>
    </w:p>
  </w:endnote>
  <w:endnote w:type="continuationSeparator" w:id="0">
    <w:p w14:paraId="754D6597" w14:textId="77777777" w:rsidR="0082308D" w:rsidRDefault="0082308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43BFB63B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787E1D4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D7FC7D7" wp14:editId="2A228628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2D8A9D5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F/tTSgPCAAA3zgAAA4A&#10;AAAAAAAAAAAAAAAALgIAAGRycy9lMm9Eb2MueG1sUEsBAi0AFAAGAAgAAAAhAGhHG9DYAAAAAwEA&#10;AA8AAAAAAAAAAAAAAAAAaQoAAGRycy9kb3ducmV2LnhtbFBLBQYAAAAABAAEAPMAAABu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EF2F4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9817A89" wp14:editId="4746909E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8ACCEA7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XLihIAAN5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CP4pXLihIAAN5k&#10;AAAOAAAAAAAAAAAAAAAAAC4CAABkcnMvZTJvRG9jLnhtbFBLAQItABQABgAIAAAAIQBoRxvQ2AAA&#10;AAMBAAAPAAAAAAAAAAAAAAAAAOQUAABkcnMvZG93bnJldi54bWxQSwUGAAAAAAQABADzAAAA6RUA&#10;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CF55F2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926D5BC" wp14:editId="61E2936B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A97EA64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QDFlbDREAAHddAAAOAAAAAAAAAAAAAAAAAC4CAABkcnMvZTJvRG9jLnhtbFBLAQIt&#10;ABQABgAIAAAAIQBoRxvQ2AAAAAMBAAAPAAAAAAAAAAAAAAAAAGcTAABkcnMvZG93bnJldi54bWxQ&#10;SwUGAAAAAAQABADzAAAAbB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513DE1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C3E4F1B" wp14:editId="0D6D937B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2CBF56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TUe2qmhEAAKxjAAAOAAAAAAAAAAAA&#10;AAAAAC4CAABkcnMvZTJvRG9jLnhtbFBLAQItABQABgAIAAAAIQBoRxvQ2AAAAAMBAAAPAAAAAAAA&#10;AAAAAAAAAPQTAABkcnMvZG93bnJldi54bWxQSwUGAAAAAAQABADzAAAA+RQ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604D378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CBED8F1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3095516B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6B6154B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FC6221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57D79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537721B9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6C03B6F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3FBF92E6" wp14:editId="4774F2D5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>
                                <a:hlinkClick r:id="rId1"/>
                              </wps:cNvPr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38B3F32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href="mailto:nevillempiananevs@gmail.com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" o:button="t" path="m287158,209029l392549,138910r107960,70119l785097,,,,287158,209029xe" fillcolor="black [3213]" stroked="f" strokeweight="1pt">
                        <v:fill o:detectmouseclick="t"/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7B4D2E2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D348D9" wp14:editId="5D9EABC2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8B0481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U7nhIAAPVkAAAOAAAAZHJzL2Uyb0RvYy54bWzsXduOIzlyfTfgfxDq0YCnksx7YXoWRs/u&#10;wMB4vcCUsc9qleoCqyRZUnf17Nf7BBmRImsygonZhQ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DE69TueEgAA9WQAAA4AAAAAAAAAAAAAAAAALgIAAGRycy9lMm9Eb2MueG1sUEsB&#10;Ai0AFAAGAAgAAAAhAGhHG9DYAAAAAwEAAA8AAAAAAAAAAAAAAAAA+BQAAGRycy9kb3ducmV2Lnht&#10;bFBLBQYAAAAABAAEAPMAAAD9FQ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F0B25D5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30264B" wp14:editId="55B8C5DB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>
                              <a:hlinkClick r:id="rId2"/>
                            </wps:cNvPr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829888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">
                    <o:lock v:ext="edit" aspectratio="t"/>
                    <v:shape id="Circle around telephone symbol" o:spid="_x0000_s1027" href="0817606872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" o:button="t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fill o:detectmouseclick="t"/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B72E47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05C251C" wp14:editId="7A088540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0B2A04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ZStC&#10;660RAADDYwAADgAAAAAAAAAAAAAAAAAuAgAAZHJzL2Uyb0RvYy54bWxQSwECLQAUAAYACAAAACEA&#10;aEcb0NgAAAADAQAADwAAAAAAAAAAAAAAAAAHFAAAZHJzL2Rvd25yZXYueG1sUEsFBgAAAAAEAAQA&#10;8wAAAAw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4F454357" w14:textId="77777777" w:rsidTr="006D76B1">
      <w:sdt>
        <w:sdtPr>
          <w:id w:val="206994694"/>
          <w:placeholder>
            <w:docPart w:val="7DF1AA9EF33E4E72A790BB2E339AE43D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C559E6F" w14:textId="77777777" w:rsidR="00811117" w:rsidRPr="00CA3DF1" w:rsidRDefault="00B76A83" w:rsidP="003C5528">
              <w:pPr>
                <w:pStyle w:val="Footer"/>
              </w:pPr>
              <w:r>
                <w:t>Email</w:t>
              </w:r>
            </w:p>
          </w:tc>
        </w:sdtContent>
      </w:sdt>
      <w:sdt>
        <w:sdtPr>
          <w:id w:val="-2118979991"/>
          <w:placeholder>
            <w:docPart w:val="7825F1FE18C44BBAA5723DBA0CF06D6D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1BABD534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sdt>
        <w:sdtPr>
          <w:id w:val="1734046813"/>
          <w:placeholder>
            <w:docPart w:val="0EF5D2BE07A34548ADFE05D4CEF4B048"/>
          </w:placeholder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2A1EED4E" w14:textId="77777777" w:rsidR="00811117" w:rsidRPr="00C2098A" w:rsidRDefault="00B76A83" w:rsidP="00217980">
              <w:pPr>
                <w:pStyle w:val="Footer"/>
              </w:pPr>
              <w:r>
                <w:t>Telephone</w:t>
              </w:r>
            </w:p>
          </w:tc>
        </w:sdtContent>
      </w:sdt>
      <w:sdt>
        <w:sdtPr>
          <w:id w:val="-1053928120"/>
          <w:temporary/>
          <w:showingPlcHdr/>
          <w15:appearance w15:val="hidden"/>
        </w:sdtPr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7F8292C3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F354E3A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BC697" w14:textId="77777777" w:rsidR="0082308D" w:rsidRDefault="0082308D" w:rsidP="00713050">
      <w:pPr>
        <w:spacing w:line="240" w:lineRule="auto"/>
      </w:pPr>
      <w:r>
        <w:separator/>
      </w:r>
    </w:p>
  </w:footnote>
  <w:footnote w:type="continuationSeparator" w:id="0">
    <w:p w14:paraId="0EA10E5C" w14:textId="77777777" w:rsidR="0082308D" w:rsidRDefault="0082308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007FB0D8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6162646E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4289255B" wp14:editId="226AFD2F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E81A200" id="Group 3" o:spid="_x0000_s1026" alt="&quot;&quot;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34D527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6B3CA3F" w14:textId="77777777" w:rsidR="001A5CA9" w:rsidRPr="009B3C40" w:rsidRDefault="00000000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82E787AB8D4541B885944D54F5210BB2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Content>
                    <w:r w:rsidR="00D97A41">
                      <w:t>Your name</w:t>
                    </w:r>
                  </w:sdtContent>
                </w:sdt>
              </w:p>
              <w:p w14:paraId="0A62972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48625C67" w14:textId="77777777" w:rsidR="001A5CA9" w:rsidRPr="00F207C0" w:rsidRDefault="001A5CA9" w:rsidP="001A5CA9"/>
      </w:tc>
    </w:tr>
  </w:tbl>
  <w:p w14:paraId="3DAFF548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47B0D"/>
    <w:multiLevelType w:val="hybridMultilevel"/>
    <w:tmpl w:val="F1B8DA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699455">
    <w:abstractNumId w:val="9"/>
  </w:num>
  <w:num w:numId="2" w16cid:durableId="323902829">
    <w:abstractNumId w:val="7"/>
  </w:num>
  <w:num w:numId="3" w16cid:durableId="669454645">
    <w:abstractNumId w:val="6"/>
  </w:num>
  <w:num w:numId="4" w16cid:durableId="1156799652">
    <w:abstractNumId w:val="5"/>
  </w:num>
  <w:num w:numId="5" w16cid:durableId="240062698">
    <w:abstractNumId w:val="4"/>
  </w:num>
  <w:num w:numId="6" w16cid:durableId="1864630941">
    <w:abstractNumId w:val="8"/>
  </w:num>
  <w:num w:numId="7" w16cid:durableId="1488286181">
    <w:abstractNumId w:val="3"/>
  </w:num>
  <w:num w:numId="8" w16cid:durableId="318340716">
    <w:abstractNumId w:val="2"/>
  </w:num>
  <w:num w:numId="9" w16cid:durableId="1592162556">
    <w:abstractNumId w:val="1"/>
  </w:num>
  <w:num w:numId="10" w16cid:durableId="1916283579">
    <w:abstractNumId w:val="0"/>
  </w:num>
  <w:num w:numId="11" w16cid:durableId="1091852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A5"/>
    <w:rsid w:val="00010F88"/>
    <w:rsid w:val="00091382"/>
    <w:rsid w:val="000A07DA"/>
    <w:rsid w:val="000A2BFA"/>
    <w:rsid w:val="000B0619"/>
    <w:rsid w:val="000B61CA"/>
    <w:rsid w:val="000F7610"/>
    <w:rsid w:val="000F7B88"/>
    <w:rsid w:val="00111966"/>
    <w:rsid w:val="00114ED7"/>
    <w:rsid w:val="001300CA"/>
    <w:rsid w:val="00140B0E"/>
    <w:rsid w:val="001A5CA9"/>
    <w:rsid w:val="001B2AC1"/>
    <w:rsid w:val="001B403A"/>
    <w:rsid w:val="001F0CCC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2180A"/>
    <w:rsid w:val="00333CD3"/>
    <w:rsid w:val="00340365"/>
    <w:rsid w:val="00342B64"/>
    <w:rsid w:val="00364079"/>
    <w:rsid w:val="003C5528"/>
    <w:rsid w:val="003D03E5"/>
    <w:rsid w:val="004077FB"/>
    <w:rsid w:val="004244FF"/>
    <w:rsid w:val="00424DD9"/>
    <w:rsid w:val="004305E4"/>
    <w:rsid w:val="0046104A"/>
    <w:rsid w:val="004717C5"/>
    <w:rsid w:val="004A24CC"/>
    <w:rsid w:val="004A68FA"/>
    <w:rsid w:val="004A720F"/>
    <w:rsid w:val="004E3621"/>
    <w:rsid w:val="00523479"/>
    <w:rsid w:val="00543DB7"/>
    <w:rsid w:val="0057190E"/>
    <w:rsid w:val="005729B0"/>
    <w:rsid w:val="00583E4F"/>
    <w:rsid w:val="00641630"/>
    <w:rsid w:val="00684488"/>
    <w:rsid w:val="00684768"/>
    <w:rsid w:val="006A3CE7"/>
    <w:rsid w:val="006A7746"/>
    <w:rsid w:val="006C4C50"/>
    <w:rsid w:val="006D03D5"/>
    <w:rsid w:val="006D76B1"/>
    <w:rsid w:val="00713050"/>
    <w:rsid w:val="00741125"/>
    <w:rsid w:val="00746F7F"/>
    <w:rsid w:val="007569C1"/>
    <w:rsid w:val="00763435"/>
    <w:rsid w:val="00763832"/>
    <w:rsid w:val="00772919"/>
    <w:rsid w:val="007D2696"/>
    <w:rsid w:val="007D2FD2"/>
    <w:rsid w:val="007D406E"/>
    <w:rsid w:val="007D6458"/>
    <w:rsid w:val="00811117"/>
    <w:rsid w:val="0082308D"/>
    <w:rsid w:val="00823C54"/>
    <w:rsid w:val="00841146"/>
    <w:rsid w:val="008618A8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E3511"/>
    <w:rsid w:val="009F7AD9"/>
    <w:rsid w:val="00A42540"/>
    <w:rsid w:val="00A50939"/>
    <w:rsid w:val="00A83413"/>
    <w:rsid w:val="00AA6A40"/>
    <w:rsid w:val="00AA75F6"/>
    <w:rsid w:val="00AD00FD"/>
    <w:rsid w:val="00AE2B4C"/>
    <w:rsid w:val="00AF0A8E"/>
    <w:rsid w:val="00B27019"/>
    <w:rsid w:val="00B32FEE"/>
    <w:rsid w:val="00B5664D"/>
    <w:rsid w:val="00B76A83"/>
    <w:rsid w:val="00BA5B40"/>
    <w:rsid w:val="00BD0206"/>
    <w:rsid w:val="00C2098A"/>
    <w:rsid w:val="00C227A5"/>
    <w:rsid w:val="00C5444A"/>
    <w:rsid w:val="00C612DA"/>
    <w:rsid w:val="00C62C50"/>
    <w:rsid w:val="00C7741E"/>
    <w:rsid w:val="00C875AB"/>
    <w:rsid w:val="00C96E48"/>
    <w:rsid w:val="00CA3DF1"/>
    <w:rsid w:val="00CA4581"/>
    <w:rsid w:val="00CE18D5"/>
    <w:rsid w:val="00D04109"/>
    <w:rsid w:val="00D84BD6"/>
    <w:rsid w:val="00D97A41"/>
    <w:rsid w:val="00DD3CF6"/>
    <w:rsid w:val="00DD6416"/>
    <w:rsid w:val="00DF4E0A"/>
    <w:rsid w:val="00E02DCD"/>
    <w:rsid w:val="00E12C60"/>
    <w:rsid w:val="00E22E87"/>
    <w:rsid w:val="00E30AC0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86B3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22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vsCode/personalwebsite.git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nevillempiananev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0817606872" TargetMode="External"/><Relationship Id="rId1" Type="http://schemas.openxmlformats.org/officeDocument/2006/relationships/hyperlink" Target="mailto:nevillempiananev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7817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AF751C64B847BB9ED9EEDA3042A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489B-F28B-4AFC-BB27-559F86D65E51}"/>
      </w:docPartPr>
      <w:docPartBody>
        <w:p w:rsidR="0047638E" w:rsidRDefault="00000000">
          <w:pPr>
            <w:pStyle w:val="81AF751C64B847BB9ED9EEDA3042A7F8"/>
          </w:pPr>
          <w:r w:rsidRPr="00906BEE">
            <w:t>Objective</w:t>
          </w:r>
        </w:p>
      </w:docPartBody>
    </w:docPart>
    <w:docPart>
      <w:docPartPr>
        <w:name w:val="18B7E116E2AA47BCB60898487D97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86307-99A9-4FB6-83D0-39357A822AE4}"/>
      </w:docPartPr>
      <w:docPartBody>
        <w:p w:rsidR="0047638E" w:rsidRDefault="00000000">
          <w:pPr>
            <w:pStyle w:val="18B7E116E2AA47BCB60898487D97A527"/>
          </w:pPr>
          <w:r w:rsidRPr="00906BEE">
            <w:t>Skills</w:t>
          </w:r>
        </w:p>
      </w:docPartBody>
    </w:docPart>
    <w:docPart>
      <w:docPartPr>
        <w:name w:val="8E22D2E17FFA42F99A49082651F2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22914A-9944-4CDC-A48E-51EC19436F41}"/>
      </w:docPartPr>
      <w:docPartBody>
        <w:p w:rsidR="0047638E" w:rsidRDefault="00000000">
          <w:pPr>
            <w:pStyle w:val="8E22D2E17FFA42F99A49082651F2796B"/>
          </w:pPr>
          <w:r>
            <w:t>Your name</w:t>
          </w:r>
        </w:p>
      </w:docPartBody>
    </w:docPart>
    <w:docPart>
      <w:docPartPr>
        <w:name w:val="6CCCB9E9BEB640688B0E6C8944568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D65AD-4376-42AC-85B1-1C03A318E477}"/>
      </w:docPartPr>
      <w:docPartBody>
        <w:p w:rsidR="0047638E" w:rsidRDefault="00000000">
          <w:pPr>
            <w:pStyle w:val="6CCCB9E9BEB640688B0E6C8944568ECD"/>
          </w:pPr>
          <w:r w:rsidRPr="007D6458">
            <w:t>Profession or Industry</w:t>
          </w:r>
        </w:p>
      </w:docPartBody>
    </w:docPart>
    <w:docPart>
      <w:docPartPr>
        <w:name w:val="82E787AB8D4541B885944D54F521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0E1B3-FE57-409E-AE5A-A1FBA73F7439}"/>
      </w:docPartPr>
      <w:docPartBody>
        <w:p w:rsidR="0047638E" w:rsidRDefault="00000000">
          <w:pPr>
            <w:pStyle w:val="82E787AB8D4541B885944D54F5210BB2"/>
          </w:pPr>
          <w:r w:rsidRPr="00906BEE">
            <w:t>School</w:t>
          </w:r>
        </w:p>
      </w:docPartBody>
    </w:docPart>
    <w:docPart>
      <w:docPartPr>
        <w:name w:val="7DF1AA9EF33E4E72A790BB2E339AE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B7D8B-90DE-478A-960C-4ACC40570FB6}"/>
      </w:docPartPr>
      <w:docPartBody>
        <w:p w:rsidR="0047638E" w:rsidRDefault="00000000">
          <w:pPr>
            <w:pStyle w:val="7DF1AA9EF33E4E72A790BB2E339AE43D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7825F1FE18C44BBAA5723DBA0CF06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DDAE5-F24B-441B-96F1-981E90A7F6A5}"/>
      </w:docPartPr>
      <w:docPartBody>
        <w:p w:rsidR="0047638E" w:rsidRDefault="00692BCF" w:rsidP="00692BCF">
          <w:pPr>
            <w:pStyle w:val="7825F1FE18C44BBAA5723DBA0CF06D6D"/>
          </w:pPr>
          <w:r w:rsidRPr="00906BEE">
            <w:t>Education</w:t>
          </w:r>
        </w:p>
      </w:docPartBody>
    </w:docPart>
    <w:docPart>
      <w:docPartPr>
        <w:name w:val="0EF5D2BE07A34548ADFE05D4CEF4B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5FF8F-B30C-48F3-A726-1518BAE35014}"/>
      </w:docPartPr>
      <w:docPartBody>
        <w:p w:rsidR="0047638E" w:rsidRDefault="00692BCF" w:rsidP="00692BCF">
          <w:pPr>
            <w:pStyle w:val="0EF5D2BE07A34548ADFE05D4CEF4B048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BCF"/>
    <w:rsid w:val="0033278D"/>
    <w:rsid w:val="003E5A21"/>
    <w:rsid w:val="0047638E"/>
    <w:rsid w:val="00541384"/>
    <w:rsid w:val="00692BCF"/>
    <w:rsid w:val="00805582"/>
    <w:rsid w:val="00A6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AF751C64B847BB9ED9EEDA3042A7F8">
    <w:name w:val="81AF751C64B847BB9ED9EEDA3042A7F8"/>
  </w:style>
  <w:style w:type="paragraph" w:customStyle="1" w:styleId="18B7E116E2AA47BCB60898487D97A527">
    <w:name w:val="18B7E116E2AA47BCB60898487D97A527"/>
  </w:style>
  <w:style w:type="paragraph" w:customStyle="1" w:styleId="8E22D2E17FFA42F99A49082651F2796B">
    <w:name w:val="8E22D2E17FFA42F99A49082651F2796B"/>
  </w:style>
  <w:style w:type="paragraph" w:customStyle="1" w:styleId="6CCCB9E9BEB640688B0E6C8944568ECD">
    <w:name w:val="6CCCB9E9BEB640688B0E6C8944568ECD"/>
  </w:style>
  <w:style w:type="paragraph" w:customStyle="1" w:styleId="82E787AB8D4541B885944D54F5210BB2">
    <w:name w:val="82E787AB8D4541B885944D54F5210BB2"/>
  </w:style>
  <w:style w:type="paragraph" w:customStyle="1" w:styleId="7DF1AA9EF33E4E72A790BB2E339AE43D">
    <w:name w:val="7DF1AA9EF33E4E72A790BB2E339AE43D"/>
  </w:style>
  <w:style w:type="paragraph" w:customStyle="1" w:styleId="7825F1FE18C44BBAA5723DBA0CF06D6D">
    <w:name w:val="7825F1FE18C44BBAA5723DBA0CF06D6D"/>
    <w:rsid w:val="00692BCF"/>
  </w:style>
  <w:style w:type="paragraph" w:customStyle="1" w:styleId="0EF5D2BE07A34548ADFE05D4CEF4B048">
    <w:name w:val="0EF5D2BE07A34548ADFE05D4CEF4B048"/>
    <w:rsid w:val="00692B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120</Words>
  <Characters>829</Characters>
  <Application>Microsoft Office Word</Application>
  <DocSecurity>0</DocSecurity>
  <Lines>118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DEVELOPER</dc:subject>
  <dc:creator/>
  <cp:keywords/>
  <dc:description/>
  <cp:lastModifiedBy/>
  <cp:revision>1</cp:revision>
  <dcterms:created xsi:type="dcterms:W3CDTF">2022-10-20T12:01:00Z</dcterms:created>
  <dcterms:modified xsi:type="dcterms:W3CDTF">2023-01-03T18:41:00Z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62471bde-5f48-46fe-9ede-40e86d1aaee0</vt:lpwstr>
  </property>
</Properties>
</file>